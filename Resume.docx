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E34E" w14:textId="77777777" w:rsidR="00E5717A" w:rsidRDefault="00E5717A">
      <w:pPr>
        <w:pStyle w:val="Name"/>
      </w:pPr>
    </w:p>
    <w:p w14:paraId="16FBC95B" w14:textId="77777777" w:rsidR="0042111D" w:rsidRPr="00530BD6" w:rsidRDefault="00ED3EB5">
      <w:pPr>
        <w:pStyle w:val="Name"/>
        <w:rPr>
          <w:sz w:val="32"/>
          <w:szCs w:val="32"/>
        </w:rPr>
      </w:pPr>
      <w:r w:rsidRPr="00530BD6">
        <w:rPr>
          <w:sz w:val="32"/>
          <w:szCs w:val="32"/>
        </w:rPr>
        <w:t>Maria Rahaman Hitome</w:t>
      </w:r>
    </w:p>
    <w:p w14:paraId="54686D5E" w14:textId="77777777" w:rsidR="00530BD6" w:rsidRPr="00530BD6" w:rsidRDefault="00E5717A" w:rsidP="00ED3EB5">
      <w:pPr>
        <w:pStyle w:val="ContactInfo"/>
        <w:rPr>
          <w:sz w:val="21"/>
          <w:szCs w:val="21"/>
        </w:rPr>
      </w:pPr>
      <w:r w:rsidRPr="00530BD6">
        <w:rPr>
          <w:sz w:val="21"/>
          <w:szCs w:val="21"/>
        </w:rPr>
        <w:t>New York, NY</w:t>
      </w:r>
      <w:r w:rsidR="00ED3EB5" w:rsidRPr="00530BD6">
        <w:rPr>
          <w:sz w:val="21"/>
          <w:szCs w:val="21"/>
        </w:rPr>
        <w:t xml:space="preserve"> | 929-218-4656 | </w:t>
      </w:r>
      <w:hyperlink r:id="rId8" w:history="1">
        <w:r w:rsidRPr="00530BD6">
          <w:rPr>
            <w:rStyle w:val="Hyperlink"/>
            <w:sz w:val="21"/>
            <w:szCs w:val="21"/>
          </w:rPr>
          <w:t>mariarhitome@gmail.com</w:t>
        </w:r>
      </w:hyperlink>
    </w:p>
    <w:p w14:paraId="453889A9" w14:textId="77777777" w:rsidR="00530BD6" w:rsidRPr="00530BD6" w:rsidRDefault="00530BD6" w:rsidP="00530BD6">
      <w:pPr>
        <w:pStyle w:val="ContactInfo"/>
        <w:rPr>
          <w:rStyle w:val="Hyperlink"/>
          <w:sz w:val="21"/>
          <w:szCs w:val="21"/>
        </w:rPr>
      </w:pPr>
      <w:hyperlink r:id="rId9" w:history="1">
        <w:r w:rsidRPr="00530BD6">
          <w:rPr>
            <w:rStyle w:val="Hyperlink"/>
            <w:sz w:val="21"/>
            <w:szCs w:val="21"/>
          </w:rPr>
          <w:t>https://mariarhitome.com/</w:t>
        </w:r>
      </w:hyperlink>
    </w:p>
    <w:p w14:paraId="2506026C" w14:textId="77777777" w:rsidR="00530BD6" w:rsidRPr="00530BD6" w:rsidRDefault="009F7F5B" w:rsidP="00530BD6">
      <w:pPr>
        <w:pStyle w:val="ContactInfo"/>
        <w:rPr>
          <w:color w:val="53C3C7" w:themeColor="hyperlink"/>
          <w:sz w:val="21"/>
          <w:szCs w:val="21"/>
          <w:u w:val="single"/>
        </w:rPr>
      </w:pPr>
      <w:hyperlink r:id="rId10" w:history="1">
        <w:r w:rsidR="00530BD6" w:rsidRPr="00530BD6">
          <w:rPr>
            <w:rStyle w:val="Hyperlink"/>
            <w:sz w:val="21"/>
            <w:szCs w:val="21"/>
          </w:rPr>
          <w:t>https://www.linkedin.com/in/maria-rahaman-hitome-8505a01aa/</w:t>
        </w:r>
      </w:hyperlink>
    </w:p>
    <w:p w14:paraId="72979D88" w14:textId="77777777" w:rsidR="00530BD6" w:rsidRDefault="00530BD6" w:rsidP="00ED3EB5">
      <w:pPr>
        <w:pStyle w:val="ContactInfo"/>
        <w:rPr>
          <w:rStyle w:val="Hyperlink"/>
          <w:sz w:val="22"/>
          <w:szCs w:val="22"/>
        </w:rPr>
      </w:pPr>
    </w:p>
    <w:p w14:paraId="3D83625E" w14:textId="77777777" w:rsidR="000B5761" w:rsidRDefault="000B5761" w:rsidP="000B5761">
      <w:pPr>
        <w:pStyle w:val="Heading1"/>
      </w:pPr>
      <w:r>
        <w:t>Skill</w:t>
      </w:r>
      <w:r w:rsidR="00530BD6">
        <w:t>s</w:t>
      </w:r>
    </w:p>
    <w:p w14:paraId="746182A4" w14:textId="77777777" w:rsidR="000B5761" w:rsidRDefault="000B5761" w:rsidP="000B576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Camera: </w:t>
      </w:r>
      <w:r>
        <w:rPr>
          <w:rFonts w:asciiTheme="majorHAnsi" w:hAnsiTheme="majorHAnsi" w:cstheme="majorHAnsi"/>
          <w:color w:val="000000" w:themeColor="text1"/>
        </w:rPr>
        <w:t>Sony A7iii, Canon Mark 5D iv, Nikon D7500</w:t>
      </w:r>
    </w:p>
    <w:p w14:paraId="5BDDCD41" w14:textId="23A7762A" w:rsidR="000B5761" w:rsidRDefault="000B5761" w:rsidP="000B576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Software: </w:t>
      </w:r>
      <w:r>
        <w:rPr>
          <w:rFonts w:asciiTheme="majorHAnsi" w:hAnsiTheme="majorHAnsi" w:cstheme="majorHAnsi"/>
          <w:color w:val="000000" w:themeColor="text1"/>
        </w:rPr>
        <w:t>Photoshop, Lightroom, Bridge, Premier Pro</w:t>
      </w:r>
    </w:p>
    <w:p w14:paraId="6718243B" w14:textId="77777777" w:rsidR="000B5761" w:rsidRPr="000B5761" w:rsidRDefault="000B5761" w:rsidP="000B576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Studio: </w:t>
      </w:r>
      <w:r>
        <w:rPr>
          <w:rFonts w:asciiTheme="majorHAnsi" w:hAnsiTheme="majorHAnsi" w:cstheme="majorHAnsi"/>
          <w:color w:val="000000" w:themeColor="text1"/>
        </w:rPr>
        <w:t>Studio lighting, other studio tools &amp; props</w:t>
      </w:r>
    </w:p>
    <w:sdt>
      <w:sdtPr>
        <w:id w:val="1728489637"/>
        <w:placeholder>
          <w:docPart w:val="13BE75134826E14497E09117272CCF23"/>
        </w:placeholder>
        <w:temporary/>
        <w:showingPlcHdr/>
        <w15:appearance w15:val="hidden"/>
      </w:sdtPr>
      <w:sdtEndPr/>
      <w:sdtContent>
        <w:p w14:paraId="2432E1AC" w14:textId="77777777" w:rsidR="0042111D" w:rsidRDefault="00EA06C3">
          <w:pPr>
            <w:pStyle w:val="Heading1"/>
          </w:pPr>
          <w:r>
            <w:t>Experience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4747"/>
      </w:tblGrid>
      <w:tr w:rsidR="00ED3EB5" w14:paraId="47055FB2" w14:textId="77777777" w:rsidTr="00ED3EB5"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F084F16" w14:textId="77777777" w:rsidR="00ED3EB5" w:rsidRPr="00ED3EB5" w:rsidRDefault="00ED3EB5" w:rsidP="00ED3EB5">
            <w:pPr>
              <w:pStyle w:val="Heading4"/>
              <w:jc w:val="both"/>
              <w:outlineLvl w:val="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3EB5">
              <w:rPr>
                <w:b/>
                <w:bCs/>
                <w:color w:val="000000" w:themeColor="text1"/>
                <w:sz w:val="24"/>
                <w:szCs w:val="24"/>
              </w:rPr>
              <w:t>Freelance Photographer</w:t>
            </w:r>
          </w:p>
          <w:p w14:paraId="0CCEE366" w14:textId="77777777" w:rsidR="00ED3EB5" w:rsidRDefault="00ED3EB5"/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7F682D0" w14:textId="77777777" w:rsidR="00ED3EB5" w:rsidRPr="00ED3EB5" w:rsidRDefault="00ED3EB5" w:rsidP="00ED3EB5">
            <w:pPr>
              <w:jc w:val="right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J</w:t>
            </w:r>
            <w:r w:rsidR="00B34FA1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 2018 - P</w:t>
            </w:r>
            <w:r w:rsidR="00B34FA1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RESENT</w:t>
            </w:r>
          </w:p>
        </w:tc>
      </w:tr>
    </w:tbl>
    <w:p w14:paraId="34350C80" w14:textId="77777777" w:rsidR="0042111D" w:rsidRDefault="00ED3EB5" w:rsidP="00ED3EB5">
      <w:pPr>
        <w:pStyle w:val="ListBullet"/>
        <w:rPr>
          <w:rFonts w:asciiTheme="majorHAnsi" w:hAnsiTheme="majorHAnsi" w:cstheme="majorHAnsi"/>
          <w:color w:val="000000" w:themeColor="text1"/>
        </w:rPr>
      </w:pPr>
      <w:r w:rsidRPr="00ED3EB5">
        <w:rPr>
          <w:rFonts w:asciiTheme="majorHAnsi" w:hAnsiTheme="majorHAnsi" w:cstheme="majorHAnsi"/>
          <w:color w:val="000000" w:themeColor="text1"/>
        </w:rPr>
        <w:t>Making different types of photographs like portraits, Landscape, Product, Editorial, Documentary, PHOTOJOURNALISM over the years to explore and have gained expertise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649"/>
      </w:tblGrid>
      <w:tr w:rsidR="00E5717A" w14:paraId="2FE2BB4E" w14:textId="77777777" w:rsidTr="00E5717A">
        <w:tc>
          <w:tcPr>
            <w:tcW w:w="5850" w:type="dxa"/>
          </w:tcPr>
          <w:p w14:paraId="722D665C" w14:textId="77777777" w:rsidR="00E5717A" w:rsidRPr="00E5717A" w:rsidRDefault="00E5717A" w:rsidP="00E5717A">
            <w:pPr>
              <w:pStyle w:val="Heading4"/>
              <w:outlineLvl w:val="3"/>
              <w:rPr>
                <w:b/>
                <w:bCs/>
                <w:sz w:val="24"/>
                <w:szCs w:val="24"/>
              </w:rPr>
            </w:pPr>
            <w:r w:rsidRPr="00ED3EB5">
              <w:rPr>
                <w:b/>
                <w:bCs/>
                <w:sz w:val="24"/>
                <w:szCs w:val="24"/>
              </w:rPr>
              <w:t>LaGuardia community college archive</w:t>
            </w:r>
          </w:p>
        </w:tc>
        <w:tc>
          <w:tcPr>
            <w:tcW w:w="3649" w:type="dxa"/>
          </w:tcPr>
          <w:p w14:paraId="52BCCBC9" w14:textId="77777777" w:rsidR="00E5717A" w:rsidRDefault="00E5717A" w:rsidP="00E5717A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DEC 2018 – JUL 2019</w:t>
            </w:r>
          </w:p>
        </w:tc>
      </w:tr>
    </w:tbl>
    <w:p w14:paraId="28387EA6" w14:textId="77777777" w:rsidR="00B34FA1" w:rsidRDefault="00B34FA1" w:rsidP="00B34FA1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 w:cstheme="majorHAnsi"/>
          <w:color w:val="000000" w:themeColor="text1"/>
        </w:rPr>
      </w:pPr>
    </w:p>
    <w:p w14:paraId="1A5F5B95" w14:textId="77777777" w:rsidR="00B34FA1" w:rsidRDefault="00B34FA1" w:rsidP="00B34FA1">
      <w:pPr>
        <w:pStyle w:val="ListBullet"/>
        <w:rPr>
          <w:rFonts w:asciiTheme="majorHAnsi" w:hAnsiTheme="majorHAnsi" w:cstheme="majorHAnsi"/>
          <w:color w:val="000000" w:themeColor="text1"/>
        </w:rPr>
      </w:pPr>
      <w:r w:rsidRPr="00B34FA1">
        <w:rPr>
          <w:rFonts w:asciiTheme="majorHAnsi" w:hAnsiTheme="majorHAnsi" w:cstheme="majorHAnsi"/>
          <w:color w:val="000000" w:themeColor="text1"/>
        </w:rPr>
        <w:t>Worked on a project on NYC Taxi drivers and their personal &amp; family life. I had to make documentary photography based on Edith Asbury’s articles from New York Times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919"/>
      </w:tblGrid>
      <w:tr w:rsidR="00E5717A" w14:paraId="072DC160" w14:textId="77777777" w:rsidTr="00E5717A">
        <w:tc>
          <w:tcPr>
            <w:tcW w:w="5490" w:type="dxa"/>
          </w:tcPr>
          <w:p w14:paraId="57491C39" w14:textId="77777777" w:rsidR="00E5717A" w:rsidRPr="00E5717A" w:rsidRDefault="00E5717A" w:rsidP="00E5717A">
            <w:pPr>
              <w:pStyle w:val="Heading4"/>
              <w:outlineLvl w:val="3"/>
              <w:rPr>
                <w:b/>
                <w:bCs/>
                <w:sz w:val="24"/>
                <w:szCs w:val="24"/>
              </w:rPr>
            </w:pPr>
            <w:r w:rsidRPr="00ED3EB5">
              <w:rPr>
                <w:b/>
                <w:bCs/>
                <w:sz w:val="24"/>
                <w:szCs w:val="24"/>
              </w:rPr>
              <w:t xml:space="preserve">LaGuardia community college </w:t>
            </w:r>
            <w:r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3919" w:type="dxa"/>
          </w:tcPr>
          <w:p w14:paraId="2ACCA048" w14:textId="77777777" w:rsidR="00E5717A" w:rsidRPr="00E5717A" w:rsidRDefault="00E5717A" w:rsidP="00E5717A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JAN 2018 – </w:t>
            </w:r>
            <w:r w:rsidR="000B5761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MAR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 20</w:t>
            </w:r>
            <w:r w:rsidR="000B5761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</w:tbl>
    <w:p w14:paraId="016043D7" w14:textId="77777777" w:rsidR="00E5717A" w:rsidRDefault="00E5717A" w:rsidP="00E5717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</w:rPr>
      </w:pPr>
    </w:p>
    <w:p w14:paraId="651738EA" w14:textId="77777777" w:rsidR="00ED3EB5" w:rsidRPr="00530BD6" w:rsidRDefault="000B5761" w:rsidP="00530BD6">
      <w:pPr>
        <w:pStyle w:val="ListBullet"/>
      </w:pPr>
      <w:r>
        <w:rPr>
          <w:rFonts w:asciiTheme="majorHAnsi" w:hAnsiTheme="majorHAnsi" w:cstheme="majorHAnsi"/>
          <w:color w:val="000000" w:themeColor="text1"/>
        </w:rPr>
        <w:t>Highly experienced in studio Lighting for different types of shoot</w:t>
      </w:r>
    </w:p>
    <w:sdt>
      <w:sdtPr>
        <w:id w:val="720946933"/>
        <w:placeholder>
          <w:docPart w:val="12CA30E533003D4AB18FF651AC38C55B"/>
        </w:placeholder>
        <w:temporary/>
        <w:showingPlcHdr/>
        <w15:appearance w15:val="hidden"/>
      </w:sdtPr>
      <w:sdtEndPr/>
      <w:sdtContent>
        <w:p w14:paraId="46EF507C" w14:textId="77777777" w:rsidR="0042111D" w:rsidRDefault="00EA06C3">
          <w:pPr>
            <w:pStyle w:val="Heading1"/>
          </w:pPr>
          <w:r>
            <w:t>Education</w:t>
          </w:r>
        </w:p>
      </w:sdtContent>
    </w:sdt>
    <w:p w14:paraId="65EF846E" w14:textId="77777777" w:rsidR="00ED3EB5" w:rsidRPr="00ED3EB5" w:rsidRDefault="00ED3EB5" w:rsidP="00ED3EB5">
      <w:pPr>
        <w:pStyle w:val="Heading4"/>
        <w:rPr>
          <w:b/>
          <w:bCs/>
          <w:sz w:val="24"/>
          <w:szCs w:val="24"/>
        </w:rPr>
      </w:pPr>
      <w:r w:rsidRPr="00ED3EB5">
        <w:rPr>
          <w:b/>
          <w:bCs/>
          <w:sz w:val="24"/>
          <w:szCs w:val="24"/>
        </w:rPr>
        <w:t>Associate in Commercial Photography</w:t>
      </w:r>
    </w:p>
    <w:p w14:paraId="30B85291" w14:textId="77777777" w:rsidR="0042111D" w:rsidRDefault="00ED3EB5" w:rsidP="00ED3EB5">
      <w:pPr>
        <w:pStyle w:val="Heading5"/>
        <w:spacing w:line="360" w:lineRule="auto"/>
        <w:rPr>
          <w:b w:val="0"/>
          <w:bCs/>
          <w:sz w:val="20"/>
        </w:rPr>
      </w:pPr>
      <w:r w:rsidRPr="00ED3EB5">
        <w:rPr>
          <w:b w:val="0"/>
          <w:bCs/>
          <w:sz w:val="20"/>
        </w:rPr>
        <w:t>LaGuardia Community College 2020</w:t>
      </w:r>
    </w:p>
    <w:p w14:paraId="2A446004" w14:textId="77777777" w:rsidR="000B5761" w:rsidRPr="000B5761" w:rsidRDefault="000B5761" w:rsidP="000B5761"/>
    <w:sdt>
      <w:sdtPr>
        <w:id w:val="520597245"/>
        <w:placeholder>
          <w:docPart w:val="ED04E9854B7F2F42996AD7B6D4A84AB8"/>
        </w:placeholder>
        <w:temporary/>
        <w:showingPlcHdr/>
        <w15:appearance w15:val="hidden"/>
      </w:sdtPr>
      <w:sdtEndPr/>
      <w:sdtContent>
        <w:p w14:paraId="1C243D0A" w14:textId="77777777" w:rsidR="00ED3EB5" w:rsidRPr="00ED3EB5" w:rsidRDefault="00EA06C3" w:rsidP="00ED3EB5">
          <w:pPr>
            <w:pStyle w:val="Heading1"/>
          </w:pPr>
          <w:r>
            <w:t>Awards and Acknowledgements</w:t>
          </w:r>
        </w:p>
      </w:sdtContent>
    </w:sdt>
    <w:p w14:paraId="35467C54" w14:textId="77777777" w:rsidR="00ED3EB5" w:rsidRPr="00530BD6" w:rsidRDefault="00ED3EB5" w:rsidP="00ED3EB5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530B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Exhibition</w:t>
      </w:r>
    </w:p>
    <w:p w14:paraId="6C1C783B" w14:textId="77777777" w:rsidR="00ED3EB5" w:rsidRPr="00ED3EB5" w:rsidRDefault="00ED3EB5" w:rsidP="00ED3EB5">
      <w:pPr>
        <w:pStyle w:val="ListBullet"/>
        <w:rPr>
          <w:rFonts w:asciiTheme="majorHAnsi" w:hAnsiTheme="majorHAnsi" w:cstheme="majorHAnsi"/>
          <w:color w:val="000000" w:themeColor="text1"/>
        </w:rPr>
      </w:pPr>
      <w:r w:rsidRPr="00ED3EB5">
        <w:rPr>
          <w:rFonts w:asciiTheme="majorHAnsi" w:hAnsiTheme="majorHAnsi" w:cstheme="majorHAnsi"/>
          <w:color w:val="000000" w:themeColor="text1"/>
        </w:rPr>
        <w:t>LaGuardia Community College photo exhibition at Spring Street Natural (2018, 2019)</w:t>
      </w:r>
    </w:p>
    <w:p w14:paraId="1B3D67D9" w14:textId="77777777" w:rsidR="0042111D" w:rsidRPr="00B34FA1" w:rsidRDefault="00ED3EB5" w:rsidP="00ED3EB5">
      <w:pPr>
        <w:pStyle w:val="ListBullet"/>
        <w:rPr>
          <w:rFonts w:asciiTheme="majorHAnsi" w:hAnsiTheme="majorHAnsi" w:cstheme="majorHAnsi"/>
          <w:color w:val="000000" w:themeColor="text1"/>
        </w:rPr>
      </w:pPr>
      <w:r w:rsidRPr="00B34FA1">
        <w:rPr>
          <w:rFonts w:asciiTheme="majorHAnsi" w:hAnsiTheme="majorHAnsi" w:cstheme="majorHAnsi"/>
          <w:color w:val="000000" w:themeColor="text1"/>
        </w:rPr>
        <w:t>LaGuardia Community College Archive at Spring Street Natural (2019)</w:t>
      </w:r>
    </w:p>
    <w:p w14:paraId="1DC59F6A" w14:textId="77777777" w:rsidR="00B34FA1" w:rsidRPr="00ED3EB5" w:rsidRDefault="00B34FA1" w:rsidP="00B34FA1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 w:cstheme="majorHAnsi"/>
          <w:color w:val="000000" w:themeColor="text1"/>
        </w:rPr>
      </w:pPr>
    </w:p>
    <w:p w14:paraId="41816619" w14:textId="77777777" w:rsidR="00ED3EB5" w:rsidRPr="00ED3EB5" w:rsidRDefault="00ED3EB5" w:rsidP="00ED3EB5">
      <w:pPr>
        <w:pStyle w:val="ListBullet"/>
        <w:numPr>
          <w:ilvl w:val="0"/>
          <w:numId w:val="0"/>
        </w:numPr>
        <w:ind w:left="216"/>
        <w:jc w:val="center"/>
        <w:rPr>
          <w:b/>
          <w:color w:val="000000" w:themeColor="text1"/>
          <w:sz w:val="22"/>
          <w:szCs w:val="22"/>
        </w:rPr>
      </w:pPr>
      <w:r w:rsidRPr="00530B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Publication</w:t>
      </w:r>
    </w:p>
    <w:p w14:paraId="1C369697" w14:textId="77777777" w:rsidR="00ED3EB5" w:rsidRPr="00B34FA1" w:rsidRDefault="00ED3EB5" w:rsidP="00B34FA1">
      <w:pPr>
        <w:pStyle w:val="ListBullet"/>
        <w:rPr>
          <w:rFonts w:asciiTheme="majorHAnsi" w:hAnsiTheme="majorHAnsi" w:cstheme="majorHAnsi"/>
          <w:color w:val="000000" w:themeColor="text1"/>
        </w:rPr>
      </w:pPr>
      <w:r w:rsidRPr="00B34FA1">
        <w:rPr>
          <w:rFonts w:asciiTheme="majorHAnsi" w:hAnsiTheme="majorHAnsi" w:cstheme="majorHAnsi"/>
          <w:color w:val="000000" w:themeColor="text1"/>
        </w:rPr>
        <w:t>“Otherness” magazine of LaGuardia Community College (2018, 2019)</w:t>
      </w:r>
    </w:p>
    <w:sectPr w:rsidR="00ED3EB5" w:rsidRPr="00B34FA1">
      <w:footerReference w:type="defaul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FA875" w14:textId="77777777" w:rsidR="009F7F5B" w:rsidRDefault="009F7F5B">
      <w:r>
        <w:separator/>
      </w:r>
    </w:p>
  </w:endnote>
  <w:endnote w:type="continuationSeparator" w:id="0">
    <w:p w14:paraId="1C93BE9E" w14:textId="77777777" w:rsidR="009F7F5B" w:rsidRDefault="009F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4955D" w14:textId="77777777" w:rsidR="0042111D" w:rsidRDefault="00EA06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F4EA9" w14:textId="77777777" w:rsidR="009F7F5B" w:rsidRDefault="009F7F5B">
      <w:r>
        <w:separator/>
      </w:r>
    </w:p>
  </w:footnote>
  <w:footnote w:type="continuationSeparator" w:id="0">
    <w:p w14:paraId="0E221169" w14:textId="77777777" w:rsidR="009F7F5B" w:rsidRDefault="009F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CC428FE6"/>
    <w:lvl w:ilvl="0" w:tplc="A2B47DDE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5"/>
    <w:rsid w:val="000B5761"/>
    <w:rsid w:val="0042111D"/>
    <w:rsid w:val="00530BD6"/>
    <w:rsid w:val="009F7F5B"/>
    <w:rsid w:val="00B34FA1"/>
    <w:rsid w:val="00C66283"/>
    <w:rsid w:val="00E5717A"/>
    <w:rsid w:val="00EA06C3"/>
    <w:rsid w:val="00E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967B"/>
  <w15:chartTrackingRefBased/>
  <w15:docId w15:val="{4FF36988-360E-624A-A919-5D232E7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14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ED3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17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1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17A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rhitome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ia-rahaman-hitome-8505a01a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rhitome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zazahmed/Library/Containers/com.microsoft.Word/Data/Library/Application%20Support/Microsoft/Office/16.0/DTS/en-US%7b625AC699-5572-C140-BB5C-912B70820EE9%7d/%7b1FFD6F6E-2905-A24C-8F8D-47BA8D69C62F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BE75134826E14497E09117272CC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2250-DED1-444A-BDED-67D3EDBFF132}"/>
      </w:docPartPr>
      <w:docPartBody>
        <w:p w:rsidR="004F7AC4" w:rsidRDefault="00967CE7">
          <w:pPr>
            <w:pStyle w:val="13BE75134826E14497E09117272CCF23"/>
          </w:pPr>
          <w:r>
            <w:t>Experience</w:t>
          </w:r>
        </w:p>
      </w:docPartBody>
    </w:docPart>
    <w:docPart>
      <w:docPartPr>
        <w:name w:val="12CA30E533003D4AB18FF651AC38C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1909B-18A8-C945-AB8F-A6CAD0BD4AC7}"/>
      </w:docPartPr>
      <w:docPartBody>
        <w:p w:rsidR="004F7AC4" w:rsidRDefault="00967CE7">
          <w:pPr>
            <w:pStyle w:val="12CA30E533003D4AB18FF651AC38C55B"/>
          </w:pPr>
          <w:r>
            <w:t>Education</w:t>
          </w:r>
        </w:p>
      </w:docPartBody>
    </w:docPart>
    <w:docPart>
      <w:docPartPr>
        <w:name w:val="ED04E9854B7F2F42996AD7B6D4A8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DCE91-872C-C545-B67C-BC05372AF33A}"/>
      </w:docPartPr>
      <w:docPartBody>
        <w:p w:rsidR="004F7AC4" w:rsidRDefault="00967CE7">
          <w:pPr>
            <w:pStyle w:val="ED04E9854B7F2F42996AD7B6D4A84AB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EA"/>
    <w:rsid w:val="000322C2"/>
    <w:rsid w:val="004F7AC4"/>
    <w:rsid w:val="008971EA"/>
    <w:rsid w:val="0096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E6F72C31C3946A11CBA54F4E40D47">
    <w:name w:val="87AE6F72C31C3946A11CBA54F4E40D47"/>
  </w:style>
  <w:style w:type="paragraph" w:customStyle="1" w:styleId="FEBA650A43C49648A70489344B201923">
    <w:name w:val="FEBA650A43C49648A70489344B201923"/>
  </w:style>
  <w:style w:type="paragraph" w:customStyle="1" w:styleId="C8DFB7BBAC52E144AD44C28D5F7D9A4B">
    <w:name w:val="C8DFB7BBAC52E144AD44C28D5F7D9A4B"/>
  </w:style>
  <w:style w:type="paragraph" w:customStyle="1" w:styleId="7DF24584F04F744792C848E3FB70FA6F">
    <w:name w:val="7DF24584F04F744792C848E3FB70FA6F"/>
  </w:style>
  <w:style w:type="paragraph" w:customStyle="1" w:styleId="13BE75134826E14497E09117272CCF23">
    <w:name w:val="13BE75134826E14497E09117272CCF23"/>
  </w:style>
  <w:style w:type="paragraph" w:customStyle="1" w:styleId="8B4BC230CFE2F24A8FEF85178635C046">
    <w:name w:val="8B4BC230CFE2F24A8FEF85178635C046"/>
  </w:style>
  <w:style w:type="paragraph" w:customStyle="1" w:styleId="A87A50462C719F448858D5DE5CB632E8">
    <w:name w:val="A87A50462C719F448858D5DE5CB632E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02FAB61F0E04C4B9707045666BAAE0B">
    <w:name w:val="C02FAB61F0E04C4B9707045666BAAE0B"/>
  </w:style>
  <w:style w:type="paragraph" w:customStyle="1" w:styleId="12CA30E533003D4AB18FF651AC38C55B">
    <w:name w:val="12CA30E533003D4AB18FF651AC38C55B"/>
  </w:style>
  <w:style w:type="paragraph" w:customStyle="1" w:styleId="F6CB446C69615B43969CA8898E38DF48">
    <w:name w:val="F6CB446C69615B43969CA8898E38DF48"/>
  </w:style>
  <w:style w:type="paragraph" w:customStyle="1" w:styleId="ED04E9854B7F2F42996AD7B6D4A84AB8">
    <w:name w:val="ED04E9854B7F2F42996AD7B6D4A84AB8"/>
  </w:style>
  <w:style w:type="paragraph" w:customStyle="1" w:styleId="7D7B574710D17E4C95776EF4E3E45C44">
    <w:name w:val="7D7B574710D17E4C95776EF4E3E45C44"/>
  </w:style>
  <w:style w:type="paragraph" w:customStyle="1" w:styleId="C52AD6F066B16F4B8AD81E8595D7F04D">
    <w:name w:val="C52AD6F066B16F4B8AD81E8595D7F04D"/>
    <w:rsid w:val="008971EA"/>
  </w:style>
  <w:style w:type="paragraph" w:customStyle="1" w:styleId="0B48AC546CBB5349933B3D4CA6156BDE">
    <w:name w:val="0B48AC546CBB5349933B3D4CA6156BDE"/>
    <w:rsid w:val="008971EA"/>
  </w:style>
  <w:style w:type="paragraph" w:customStyle="1" w:styleId="84D0AB2EC4A3DE4F9E803C98DEB38A1B">
    <w:name w:val="84D0AB2EC4A3DE4F9E803C98DEB38A1B"/>
    <w:rsid w:val="00897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{1FFD6F6E-2905-A24C-8F8D-47BA8D69C62F}tf10002074.dotx</Template>
  <TotalTime>48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Izaz Ahmed</cp:lastModifiedBy>
  <cp:revision>2</cp:revision>
  <dcterms:created xsi:type="dcterms:W3CDTF">2020-06-26T21:45:00Z</dcterms:created>
  <dcterms:modified xsi:type="dcterms:W3CDTF">2020-07-07T18:53:00Z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